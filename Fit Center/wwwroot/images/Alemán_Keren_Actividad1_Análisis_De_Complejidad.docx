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92AA" w14:textId="77777777" w:rsidR="00D5194D" w:rsidRDefault="00D5194D" w:rsidP="000B0025">
      <w:pPr>
        <w:pStyle w:val="TtuloApartado1sinnivel"/>
      </w:pPr>
      <w:bookmarkStart w:id="0" w:name="_Toc459888455"/>
    </w:p>
    <w:p w14:paraId="6EFFAA6A" w14:textId="77777777" w:rsidR="00D5194D" w:rsidRDefault="00D5194D" w:rsidP="000B0025">
      <w:pPr>
        <w:pStyle w:val="TtuloApartado1sinnivel"/>
        <w:sectPr w:rsidR="00D5194D" w:rsidSect="00D5194D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</w:p>
    <w:p w14:paraId="20DBD5C7" w14:textId="4D772628" w:rsidR="000B0025" w:rsidRDefault="000B0025" w:rsidP="000B0025">
      <w:pPr>
        <w:pStyle w:val="TtuloApartado1sinnivel"/>
      </w:pPr>
      <w:r>
        <w:t>Trabajo. Análisis de complejidad</w:t>
      </w:r>
    </w:p>
    <w:p w14:paraId="416C5428" w14:textId="21D8BBF6" w:rsidR="00853081" w:rsidRDefault="00853081" w:rsidP="000B0025">
      <w:pPr>
        <w:sectPr w:rsidR="00853081" w:rsidSect="00D5194D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p w14:paraId="2883B4B2" w14:textId="77777777" w:rsidR="000B0025" w:rsidRPr="003B0DEA" w:rsidRDefault="000B0025" w:rsidP="000B0025">
      <w:pPr>
        <w:rPr>
          <w:b/>
        </w:rPr>
      </w:pPr>
      <w:bookmarkStart w:id="1" w:name="_Hlk504390459"/>
      <w:r w:rsidRPr="003B0DEA">
        <w:rPr>
          <w:b/>
        </w:rPr>
        <w:t>Algoritmo 1:</w:t>
      </w:r>
    </w:p>
    <w:p w14:paraId="5FB7DBF7" w14:textId="77777777" w:rsidR="000B0025" w:rsidRPr="00AC6C63" w:rsidRDefault="000B0025" w:rsidP="000B0025">
      <w:pPr>
        <w:rPr>
          <w:lang w:val="en-US"/>
        </w:rPr>
      </w:pPr>
    </w:p>
    <w:p w14:paraId="2B7E81A0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sum = 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F3FAA5F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3877D0C9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+;</w:t>
      </w:r>
      <w:proofErr w:type="gramEnd"/>
    </w:p>
    <w:p w14:paraId="6791736D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j=0 ;j&lt;sqrt(n)/4;j++)</w:t>
      </w:r>
    </w:p>
    <w:p w14:paraId="52061695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+;</w:t>
      </w:r>
      <w:proofErr w:type="gramEnd"/>
    </w:p>
    <w:p w14:paraId="4E9D20E1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for(k=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0;k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7D032DE7" w14:textId="752F2150" w:rsidR="000B0025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+;</w:t>
      </w:r>
      <w:proofErr w:type="gramEnd"/>
    </w:p>
    <w:p w14:paraId="2C1DE570" w14:textId="15F6E3DB" w:rsidR="00853081" w:rsidRDefault="00853081" w:rsidP="000B0025">
      <w:pPr>
        <w:rPr>
          <w:rFonts w:ascii="Consolas" w:hAnsi="Consolas" w:cs="Consolas"/>
          <w:sz w:val="20"/>
          <w:szCs w:val="20"/>
          <w:lang w:val="en-US"/>
        </w:rPr>
      </w:pPr>
    </w:p>
    <w:p w14:paraId="2B8C16A7" w14:textId="77777777" w:rsidR="00853081" w:rsidRPr="00853081" w:rsidRDefault="00853081" w:rsidP="000B0025">
      <w:pPr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</w:pPr>
    </w:p>
    <w:p w14:paraId="676A2287" w14:textId="5E08DC47" w:rsidR="00853081" w:rsidRPr="00853081" w:rsidRDefault="00853081" w:rsidP="000B0025">
      <w:pPr>
        <w:rPr>
          <w:b/>
          <w:bCs/>
          <w:i/>
          <w:iCs/>
        </w:rPr>
      </w:pPr>
      <w:r w:rsidRPr="00853081">
        <w:rPr>
          <w:b/>
          <w:bCs/>
          <w:i/>
          <w:iCs/>
        </w:rPr>
        <w:t>Análisis de complejidad:</w:t>
      </w:r>
    </w:p>
    <w:p w14:paraId="14F77FBD" w14:textId="75EC375F" w:rsidR="00853081" w:rsidRPr="00853081" w:rsidRDefault="00853081" w:rsidP="000B0025"/>
    <w:p w14:paraId="236793EC" w14:textId="1D2FE5A1" w:rsidR="00853081" w:rsidRDefault="00853081" w:rsidP="00853081">
      <w:pPr>
        <w:pStyle w:val="Prrafodelista"/>
        <w:numPr>
          <w:ilvl w:val="0"/>
          <w:numId w:val="24"/>
        </w:numPr>
      </w:pPr>
      <w:r w:rsidRPr="00853081">
        <w:t>Operación Básica: La operación básica es la suma ya que dicho calculo se repite en todos los bucles</w:t>
      </w:r>
      <w:r>
        <w:t>.</w:t>
      </w:r>
    </w:p>
    <w:p w14:paraId="518914A0" w14:textId="48EBD5C2" w:rsidR="00853081" w:rsidRDefault="00853081" w:rsidP="00853081">
      <w:pPr>
        <w:pStyle w:val="Prrafodelista"/>
      </w:pPr>
    </w:p>
    <w:p w14:paraId="1A744C92" w14:textId="53082F4A" w:rsidR="00266E57" w:rsidRDefault="00266E57" w:rsidP="00266E57">
      <w:pPr>
        <w:pStyle w:val="Prrafodelista"/>
        <w:numPr>
          <w:ilvl w:val="0"/>
          <w:numId w:val="24"/>
        </w:numPr>
      </w:pPr>
      <w:r>
        <w:t xml:space="preserve">Número de Operaciones </w:t>
      </w:r>
    </w:p>
    <w:p w14:paraId="7C0B00CC" w14:textId="652ACD9D" w:rsidR="00266E57" w:rsidRDefault="00266E57" w:rsidP="00266E57">
      <w:pPr>
        <w:pStyle w:val="Prrafodelista"/>
        <w:numPr>
          <w:ilvl w:val="0"/>
          <w:numId w:val="25"/>
        </w:numPr>
      </w:pPr>
      <w:r>
        <w:t xml:space="preserve">Primer Bucle: </w:t>
      </w:r>
      <w:proofErr w:type="spellStart"/>
      <w:r>
        <w:t>sqrt</w:t>
      </w:r>
      <w:proofErr w:type="spellEnd"/>
      <w:r>
        <w:t>(n)/2</w:t>
      </w:r>
    </w:p>
    <w:p w14:paraId="361EE8DC" w14:textId="6154D57F" w:rsidR="00266E57" w:rsidRDefault="00266E57" w:rsidP="00266E57">
      <w:pPr>
        <w:pStyle w:val="Prrafodelista"/>
        <w:numPr>
          <w:ilvl w:val="0"/>
          <w:numId w:val="25"/>
        </w:numPr>
      </w:pPr>
      <w:r>
        <w:t xml:space="preserve">Segundo Bucle: </w:t>
      </w:r>
      <w:proofErr w:type="spellStart"/>
      <w:r>
        <w:t>sqrt</w:t>
      </w:r>
      <w:proofErr w:type="spellEnd"/>
      <w:r>
        <w:t>(n)/4</w:t>
      </w:r>
    </w:p>
    <w:p w14:paraId="0E8F63B9" w14:textId="5DED78F0" w:rsidR="00266E57" w:rsidRDefault="00266E57" w:rsidP="00266E57">
      <w:pPr>
        <w:pStyle w:val="Prrafodelista"/>
        <w:numPr>
          <w:ilvl w:val="0"/>
          <w:numId w:val="25"/>
        </w:numPr>
        <w:rPr>
          <w:lang w:val="en-US"/>
        </w:rPr>
      </w:pPr>
      <w:proofErr w:type="spellStart"/>
      <w:r w:rsidRPr="00DE1D5E">
        <w:rPr>
          <w:lang w:val="en-US"/>
        </w:rPr>
        <w:t>Tercer</w:t>
      </w:r>
      <w:proofErr w:type="spellEnd"/>
      <w:r w:rsidRPr="00DE1D5E">
        <w:rPr>
          <w:lang w:val="en-US"/>
        </w:rPr>
        <w:t xml:space="preserve"> </w:t>
      </w:r>
      <w:proofErr w:type="spellStart"/>
      <w:r w:rsidRPr="00DE1D5E">
        <w:rPr>
          <w:lang w:val="en-US"/>
        </w:rPr>
        <w:t>Bucle</w:t>
      </w:r>
      <w:proofErr w:type="spellEnd"/>
      <w:r w:rsidRPr="00DE1D5E">
        <w:rPr>
          <w:lang w:val="en-US"/>
        </w:rPr>
        <w:t xml:space="preserve">: </w:t>
      </w:r>
      <w:r>
        <w:rPr>
          <w:lang w:val="en-US"/>
        </w:rPr>
        <w:t>8+</w:t>
      </w:r>
      <w:r w:rsidR="00DE1D5E">
        <w:rPr>
          <w:lang w:val="en-US"/>
        </w:rPr>
        <w:t>j =&gt; 8+ sqrt(n)/4</w:t>
      </w:r>
    </w:p>
    <w:p w14:paraId="7A4576F6" w14:textId="77777777" w:rsidR="00724689" w:rsidRDefault="00724689" w:rsidP="00724689">
      <w:pPr>
        <w:pStyle w:val="Prrafodelista"/>
        <w:ind w:left="1440"/>
        <w:rPr>
          <w:lang w:val="en-US"/>
        </w:rPr>
      </w:pPr>
    </w:p>
    <w:p w14:paraId="72595BA1" w14:textId="07675B0C" w:rsidR="00237D5A" w:rsidRDefault="00237D5A" w:rsidP="00237D5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Orden de </w:t>
      </w:r>
      <w:proofErr w:type="spellStart"/>
      <w:r>
        <w:rPr>
          <w:lang w:val="en-US"/>
        </w:rPr>
        <w:t>Crecimiento</w:t>
      </w:r>
      <w:proofErr w:type="spellEnd"/>
      <w:r>
        <w:rPr>
          <w:lang w:val="en-US"/>
        </w:rPr>
        <w:t xml:space="preserve"> </w:t>
      </w:r>
    </w:p>
    <w:p w14:paraId="12A1F232" w14:textId="77777777" w:rsidR="00237D5A" w:rsidRDefault="00237D5A" w:rsidP="00237D5A">
      <w:pPr>
        <w:pStyle w:val="Prrafodelista"/>
        <w:rPr>
          <w:lang w:val="es-GT"/>
        </w:rPr>
      </w:pPr>
      <w:r w:rsidRPr="00237D5A">
        <w:rPr>
          <w:lang w:val="es-GT"/>
        </w:rPr>
        <w:t xml:space="preserve">El algoritmo aumenta </w:t>
      </w:r>
      <w:r>
        <w:rPr>
          <w:lang w:val="es-GT"/>
        </w:rPr>
        <w:t xml:space="preserve">proporcionalmente a la raíz cuadrada de n, esto quiere decir que el tiempo de ejecución aumenta proporcional a la raíz cuadrada de n. </w:t>
      </w:r>
    </w:p>
    <w:p w14:paraId="66ACD5EA" w14:textId="2C941BBE" w:rsidR="00724689" w:rsidRPr="00724689" w:rsidRDefault="00724689" w:rsidP="00724689">
      <w:pPr>
        <w:rPr>
          <w:lang w:val="es-GT"/>
        </w:rPr>
        <w:sectPr w:rsidR="00724689" w:rsidRPr="00724689" w:rsidSect="00853081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>
        <w:rPr>
          <w:lang w:val="es-GT"/>
        </w:rPr>
        <w:tab/>
        <w:t>O</w:t>
      </w:r>
      <w:r>
        <w:rPr>
          <w:lang w:val="en-US"/>
        </w:rPr>
        <w:t>(sqrt(n))</w:t>
      </w:r>
    </w:p>
    <w:p w14:paraId="316F401B" w14:textId="77777777" w:rsidR="00853081" w:rsidRPr="00237D5A" w:rsidRDefault="00853081" w:rsidP="00853081">
      <w:pPr>
        <w:rPr>
          <w:lang w:val="es-GT"/>
        </w:rPr>
      </w:pPr>
    </w:p>
    <w:p w14:paraId="7A6376BB" w14:textId="77777777" w:rsidR="00237D5A" w:rsidRPr="00676205" w:rsidRDefault="00237D5A" w:rsidP="00237D5A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676205">
        <w:rPr>
          <w:lang w:val="en-US"/>
        </w:rPr>
        <w:t>Costo</w:t>
      </w:r>
      <w:proofErr w:type="spellEnd"/>
      <w:r w:rsidRPr="00676205">
        <w:rPr>
          <w:lang w:val="en-US"/>
        </w:rPr>
        <w:t xml:space="preserve"> de </w:t>
      </w:r>
      <w:proofErr w:type="spellStart"/>
      <w:r w:rsidRPr="00676205">
        <w:rPr>
          <w:lang w:val="en-US"/>
        </w:rPr>
        <w:t>ejecución</w:t>
      </w:r>
      <w:proofErr w:type="spellEnd"/>
      <w:r w:rsidRPr="00676205">
        <w:rPr>
          <w:lang w:val="en-US"/>
        </w:rPr>
        <w:t>:</w:t>
      </w:r>
    </w:p>
    <w:p w14:paraId="00269514" w14:textId="22CB075A" w:rsidR="00237D5A" w:rsidRPr="00237D5A" w:rsidRDefault="00237D5A" w:rsidP="00237D5A">
      <w:pPr>
        <w:pStyle w:val="Prrafodelista"/>
        <w:rPr>
          <w:lang w:val="en-US"/>
        </w:rPr>
      </w:pPr>
      <w:r>
        <w:rPr>
          <w:lang w:val="en-US"/>
        </w:rPr>
        <w:lastRenderedPageBreak/>
        <w:t>T(n)=</w:t>
      </w:r>
      <w:r w:rsidRPr="00237D5A">
        <w:rPr>
          <w:lang w:val="en-US"/>
        </w:rPr>
        <w:t>Sqrt(n)/2 + sqrt(n)/4 + (8+sqrt(n)/4)</w:t>
      </w:r>
    </w:p>
    <w:p w14:paraId="32BDAB81" w14:textId="167D3AE9" w:rsidR="00237D5A" w:rsidRPr="00237D5A" w:rsidRDefault="00237D5A" w:rsidP="00237D5A">
      <w:pPr>
        <w:pStyle w:val="Prrafodelista"/>
        <w:rPr>
          <w:rFonts w:ascii="Consolas" w:hAnsi="Consolas" w:cs="Consolas"/>
          <w:sz w:val="20"/>
          <w:szCs w:val="20"/>
          <w:lang w:val="en-US"/>
        </w:rPr>
      </w:pPr>
    </w:p>
    <w:p w14:paraId="54041BB0" w14:textId="3CA6FF09" w:rsidR="00853081" w:rsidRPr="00237D5A" w:rsidRDefault="00853081" w:rsidP="000B0025">
      <w:pPr>
        <w:rPr>
          <w:rFonts w:ascii="Consolas" w:hAnsi="Consolas" w:cs="Consolas"/>
          <w:sz w:val="20"/>
          <w:szCs w:val="20"/>
          <w:lang w:val="en-US"/>
        </w:rPr>
      </w:pPr>
    </w:p>
    <w:p w14:paraId="0F9764E0" w14:textId="77777777" w:rsidR="00237D5A" w:rsidRDefault="00237D5A" w:rsidP="000B0025">
      <w:pPr>
        <w:rPr>
          <w:rFonts w:ascii="Consolas" w:hAnsi="Consolas" w:cs="Consolas"/>
          <w:sz w:val="20"/>
          <w:szCs w:val="20"/>
          <w:lang w:val="en-US"/>
        </w:rPr>
        <w:sectPr w:rsidR="00237D5A" w:rsidSect="00237D5A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p w14:paraId="6D92DCC6" w14:textId="362C9656" w:rsidR="00853081" w:rsidRPr="00237D5A" w:rsidRDefault="00853081" w:rsidP="000B0025">
      <w:pPr>
        <w:rPr>
          <w:rFonts w:ascii="Consolas" w:hAnsi="Consolas" w:cs="Consolas"/>
          <w:sz w:val="20"/>
          <w:szCs w:val="20"/>
          <w:lang w:val="en-US"/>
        </w:rPr>
      </w:pPr>
    </w:p>
    <w:p w14:paraId="715C5980" w14:textId="3F78818B" w:rsidR="000B0025" w:rsidRPr="00DE1D5E" w:rsidRDefault="000B0025" w:rsidP="000B0025">
      <w:pPr>
        <w:rPr>
          <w:b/>
          <w:lang w:val="en-US"/>
        </w:rPr>
      </w:pPr>
      <w:proofErr w:type="spellStart"/>
      <w:r w:rsidRPr="00DE1D5E">
        <w:rPr>
          <w:b/>
          <w:lang w:val="en-US"/>
        </w:rPr>
        <w:t>Algoritmo</w:t>
      </w:r>
      <w:proofErr w:type="spellEnd"/>
      <w:r w:rsidRPr="00DE1D5E">
        <w:rPr>
          <w:b/>
          <w:lang w:val="en-US"/>
        </w:rPr>
        <w:t xml:space="preserve"> 2:</w:t>
      </w:r>
    </w:p>
    <w:p w14:paraId="7EE26534" w14:textId="77777777" w:rsidR="000B0025" w:rsidRPr="00AC6C63" w:rsidRDefault="000B0025" w:rsidP="000B0025">
      <w:pPr>
        <w:rPr>
          <w:rFonts w:ascii="Georgia" w:hAnsi="Georgia"/>
          <w:sz w:val="22"/>
          <w:szCs w:val="22"/>
          <w:lang w:val="en-US"/>
        </w:rPr>
      </w:pPr>
    </w:p>
    <w:p w14:paraId="4E5176B3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sum = 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</w:t>
      </w:r>
      <w:proofErr w:type="gramEnd"/>
    </w:p>
    <w:p w14:paraId="26437FC7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0689CB77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spellStart"/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&lt;8+i;j++)</w:t>
      </w:r>
    </w:p>
    <w:p w14:paraId="6F4F435C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spellStart"/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4ED803ED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    sum+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+;</w:t>
      </w:r>
      <w:proofErr w:type="gramEnd"/>
    </w:p>
    <w:p w14:paraId="501B7D54" w14:textId="77777777" w:rsidR="000B0025" w:rsidRDefault="000B0025" w:rsidP="000B0025">
      <w:pPr>
        <w:rPr>
          <w:lang w:val="en-US"/>
        </w:rPr>
      </w:pPr>
    </w:p>
    <w:p w14:paraId="70AA6EEC" w14:textId="77777777" w:rsidR="00724689" w:rsidRPr="00853081" w:rsidRDefault="00724689" w:rsidP="00724689">
      <w:pPr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</w:pPr>
    </w:p>
    <w:p w14:paraId="556E44A6" w14:textId="77777777" w:rsidR="00724689" w:rsidRPr="00853081" w:rsidRDefault="00724689" w:rsidP="00724689">
      <w:pPr>
        <w:rPr>
          <w:b/>
          <w:bCs/>
          <w:i/>
          <w:iCs/>
        </w:rPr>
      </w:pPr>
      <w:r w:rsidRPr="00853081">
        <w:rPr>
          <w:b/>
          <w:bCs/>
          <w:i/>
          <w:iCs/>
        </w:rPr>
        <w:t>Análisis de complejidad:</w:t>
      </w:r>
    </w:p>
    <w:p w14:paraId="024C8A52" w14:textId="77777777" w:rsidR="00724689" w:rsidRPr="00853081" w:rsidRDefault="00724689" w:rsidP="00724689"/>
    <w:p w14:paraId="4D63227C" w14:textId="672432AC" w:rsidR="00724689" w:rsidRDefault="00724689" w:rsidP="00724689">
      <w:pPr>
        <w:pStyle w:val="Prrafodelista"/>
        <w:numPr>
          <w:ilvl w:val="0"/>
          <w:numId w:val="24"/>
        </w:numPr>
      </w:pPr>
      <w:r w:rsidRPr="00853081">
        <w:t xml:space="preserve">Operación Básica: La operación básica es la suma </w:t>
      </w:r>
      <w:r>
        <w:t xml:space="preserve">ya que es la operación con la que finalizan los bucles. </w:t>
      </w:r>
    </w:p>
    <w:p w14:paraId="6F2EDFD0" w14:textId="77777777" w:rsidR="00724689" w:rsidRDefault="00724689" w:rsidP="00724689">
      <w:pPr>
        <w:pStyle w:val="Prrafodelista"/>
      </w:pPr>
    </w:p>
    <w:p w14:paraId="744D2D90" w14:textId="77777777" w:rsidR="00724689" w:rsidRDefault="00724689" w:rsidP="00724689">
      <w:pPr>
        <w:pStyle w:val="Prrafodelista"/>
        <w:numPr>
          <w:ilvl w:val="0"/>
          <w:numId w:val="24"/>
        </w:numPr>
      </w:pPr>
      <w:r>
        <w:t xml:space="preserve">Número de Operaciones </w:t>
      </w:r>
    </w:p>
    <w:p w14:paraId="4FD9E905" w14:textId="77777777" w:rsidR="00724689" w:rsidRDefault="00724689" w:rsidP="00724689">
      <w:pPr>
        <w:pStyle w:val="Prrafodelista"/>
        <w:numPr>
          <w:ilvl w:val="0"/>
          <w:numId w:val="25"/>
        </w:numPr>
      </w:pPr>
      <w:r>
        <w:t xml:space="preserve">Primer Bucle: </w:t>
      </w:r>
      <w:proofErr w:type="spellStart"/>
      <w:r>
        <w:t>sqrt</w:t>
      </w:r>
      <w:proofErr w:type="spellEnd"/>
      <w:r>
        <w:t>(n)/2</w:t>
      </w:r>
    </w:p>
    <w:p w14:paraId="75CD3A75" w14:textId="3E7E7692" w:rsidR="00724689" w:rsidRDefault="00724689" w:rsidP="00724689">
      <w:pPr>
        <w:pStyle w:val="Prrafodelista"/>
        <w:numPr>
          <w:ilvl w:val="0"/>
          <w:numId w:val="25"/>
        </w:numPr>
      </w:pPr>
      <w:r>
        <w:t xml:space="preserve">Segundo Bucle: </w:t>
      </w:r>
      <w:r>
        <w:t xml:space="preserve">8+i </w:t>
      </w:r>
      <w:r>
        <w:rPr>
          <w:lang w:val="en-US"/>
        </w:rPr>
        <w:t>=&gt; 8+sqrt(n)/2</w:t>
      </w:r>
    </w:p>
    <w:p w14:paraId="5D488BF2" w14:textId="5EDDBF4C" w:rsidR="00724689" w:rsidRDefault="00724689" w:rsidP="00724689">
      <w:pPr>
        <w:pStyle w:val="Prrafodelista"/>
        <w:numPr>
          <w:ilvl w:val="0"/>
          <w:numId w:val="25"/>
        </w:numPr>
        <w:rPr>
          <w:lang w:val="en-US"/>
        </w:rPr>
      </w:pPr>
      <w:proofErr w:type="spellStart"/>
      <w:r w:rsidRPr="00DE1D5E">
        <w:rPr>
          <w:lang w:val="en-US"/>
        </w:rPr>
        <w:t>Tercer</w:t>
      </w:r>
      <w:proofErr w:type="spellEnd"/>
      <w:r w:rsidRPr="00DE1D5E">
        <w:rPr>
          <w:lang w:val="en-US"/>
        </w:rPr>
        <w:t xml:space="preserve"> </w:t>
      </w:r>
      <w:proofErr w:type="spellStart"/>
      <w:r w:rsidRPr="00DE1D5E">
        <w:rPr>
          <w:lang w:val="en-US"/>
        </w:rPr>
        <w:t>Bucle</w:t>
      </w:r>
      <w:proofErr w:type="spellEnd"/>
      <w:r w:rsidRPr="00DE1D5E">
        <w:rPr>
          <w:lang w:val="en-US"/>
        </w:rPr>
        <w:t xml:space="preserve">: </w:t>
      </w:r>
      <w:r>
        <w:rPr>
          <w:lang w:val="en-US"/>
        </w:rPr>
        <w:t>8+j =&gt; 8 + (8+sqrt(n)/2)</w:t>
      </w:r>
    </w:p>
    <w:p w14:paraId="7C00BD98" w14:textId="77777777" w:rsidR="00724689" w:rsidRDefault="00724689" w:rsidP="00724689">
      <w:pPr>
        <w:pStyle w:val="Prrafodelista"/>
        <w:ind w:left="1440"/>
        <w:rPr>
          <w:lang w:val="en-US"/>
        </w:rPr>
      </w:pPr>
    </w:p>
    <w:p w14:paraId="47EEE945" w14:textId="77777777" w:rsidR="00724689" w:rsidRDefault="00724689" w:rsidP="00724689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Orden de </w:t>
      </w:r>
      <w:proofErr w:type="spellStart"/>
      <w:r>
        <w:rPr>
          <w:lang w:val="en-US"/>
        </w:rPr>
        <w:t>Crecimiento</w:t>
      </w:r>
      <w:proofErr w:type="spellEnd"/>
      <w:r>
        <w:rPr>
          <w:lang w:val="en-US"/>
        </w:rPr>
        <w:t xml:space="preserve"> </w:t>
      </w:r>
    </w:p>
    <w:p w14:paraId="3377C4F9" w14:textId="33401E09" w:rsidR="00724689" w:rsidRDefault="00724689" w:rsidP="00724689">
      <w:pPr>
        <w:pStyle w:val="Prrafodelista"/>
        <w:rPr>
          <w:lang w:val="es-GT"/>
        </w:rPr>
      </w:pPr>
      <w:r w:rsidRPr="00237D5A">
        <w:rPr>
          <w:lang w:val="es-GT"/>
        </w:rPr>
        <w:t xml:space="preserve">El algoritmo aumenta </w:t>
      </w:r>
      <w:r>
        <w:rPr>
          <w:lang w:val="es-GT"/>
        </w:rPr>
        <w:t>proporcionalmente a la raíz cuadrada de n</w:t>
      </w:r>
      <w:r>
        <w:rPr>
          <w:lang w:val="es-GT"/>
        </w:rPr>
        <w:t>.</w:t>
      </w:r>
      <w:r>
        <w:rPr>
          <w:lang w:val="es-GT"/>
        </w:rPr>
        <w:t xml:space="preserve"> </w:t>
      </w:r>
    </w:p>
    <w:p w14:paraId="14CC542F" w14:textId="77777777" w:rsidR="00724689" w:rsidRPr="00724689" w:rsidRDefault="00724689" w:rsidP="00724689">
      <w:pPr>
        <w:rPr>
          <w:lang w:val="es-GT"/>
        </w:rPr>
        <w:sectPr w:rsidR="00724689" w:rsidRPr="00724689" w:rsidSect="00853081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>
        <w:rPr>
          <w:lang w:val="es-GT"/>
        </w:rPr>
        <w:tab/>
        <w:t>O</w:t>
      </w:r>
      <w:r>
        <w:rPr>
          <w:lang w:val="en-US"/>
        </w:rPr>
        <w:t>(sqrt(n))</w:t>
      </w:r>
    </w:p>
    <w:p w14:paraId="7DC64CBD" w14:textId="77777777" w:rsidR="00724689" w:rsidRPr="00237D5A" w:rsidRDefault="00724689" w:rsidP="00724689">
      <w:pPr>
        <w:rPr>
          <w:lang w:val="es-GT"/>
        </w:rPr>
      </w:pPr>
    </w:p>
    <w:p w14:paraId="3B7ADB4F" w14:textId="3241797E" w:rsidR="00724689" w:rsidRDefault="00724689" w:rsidP="00724689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676205">
        <w:rPr>
          <w:lang w:val="en-US"/>
        </w:rPr>
        <w:t>Costo</w:t>
      </w:r>
      <w:proofErr w:type="spellEnd"/>
      <w:r w:rsidRPr="00676205">
        <w:rPr>
          <w:lang w:val="en-US"/>
        </w:rPr>
        <w:t xml:space="preserve"> de </w:t>
      </w:r>
      <w:proofErr w:type="spellStart"/>
      <w:r w:rsidRPr="00676205">
        <w:rPr>
          <w:lang w:val="en-US"/>
        </w:rPr>
        <w:t>ejecución</w:t>
      </w:r>
      <w:proofErr w:type="spellEnd"/>
      <w:r w:rsidRPr="00676205">
        <w:rPr>
          <w:lang w:val="en-US"/>
        </w:rPr>
        <w:t>:</w:t>
      </w:r>
    </w:p>
    <w:p w14:paraId="7EE6AA1E" w14:textId="4D7E3716" w:rsidR="00724689" w:rsidRPr="00237D5A" w:rsidRDefault="00724689" w:rsidP="00724689">
      <w:pPr>
        <w:pStyle w:val="Prrafodelista"/>
        <w:rPr>
          <w:lang w:val="en-US"/>
        </w:rPr>
      </w:pPr>
      <w:r>
        <w:rPr>
          <w:lang w:val="en-US"/>
        </w:rPr>
        <w:t>T(n)=</w:t>
      </w:r>
      <w:r w:rsidRPr="00237D5A">
        <w:rPr>
          <w:lang w:val="en-US"/>
        </w:rPr>
        <w:t xml:space="preserve">Sqrt(n)/2 + </w:t>
      </w:r>
      <w:r>
        <w:rPr>
          <w:lang w:val="en-US"/>
        </w:rPr>
        <w:t>(</w:t>
      </w:r>
      <w:r>
        <w:rPr>
          <w:lang w:val="en-US"/>
        </w:rPr>
        <w:t>8+sqrt(n)/2</w:t>
      </w:r>
      <w:r>
        <w:rPr>
          <w:lang w:val="en-US"/>
        </w:rPr>
        <w:t xml:space="preserve">) </w:t>
      </w:r>
      <w:r w:rsidRPr="00237D5A">
        <w:rPr>
          <w:lang w:val="en-US"/>
        </w:rPr>
        <w:t xml:space="preserve">+ </w:t>
      </w:r>
      <w:r>
        <w:rPr>
          <w:lang w:val="en-US"/>
        </w:rPr>
        <w:t>(</w:t>
      </w:r>
      <w:r>
        <w:rPr>
          <w:lang w:val="en-US"/>
        </w:rPr>
        <w:t>8 + (8+sqrt(n)/2)</w:t>
      </w:r>
      <w:r>
        <w:rPr>
          <w:lang w:val="en-US"/>
        </w:rPr>
        <w:t>)</w:t>
      </w:r>
    </w:p>
    <w:p w14:paraId="65D20BAB" w14:textId="77777777" w:rsidR="00724689" w:rsidRPr="00237D5A" w:rsidRDefault="00724689" w:rsidP="00724689">
      <w:pPr>
        <w:pStyle w:val="Prrafodelista"/>
        <w:rPr>
          <w:rFonts w:ascii="Consolas" w:hAnsi="Consolas" w:cs="Consolas"/>
          <w:sz w:val="20"/>
          <w:szCs w:val="20"/>
          <w:lang w:val="en-US"/>
        </w:rPr>
      </w:pPr>
    </w:p>
    <w:p w14:paraId="46169CED" w14:textId="77777777" w:rsidR="00724689" w:rsidRPr="00724689" w:rsidRDefault="00724689" w:rsidP="00724689">
      <w:pPr>
        <w:rPr>
          <w:rFonts w:ascii="Consolas" w:hAnsi="Consolas" w:cs="Consolas"/>
          <w:sz w:val="20"/>
          <w:szCs w:val="20"/>
          <w:lang w:val="es-GT"/>
        </w:rPr>
      </w:pPr>
    </w:p>
    <w:p w14:paraId="49A3DE60" w14:textId="77777777" w:rsidR="000B0025" w:rsidRPr="00AC6C63" w:rsidRDefault="000B0025" w:rsidP="000B0025">
      <w:pPr>
        <w:rPr>
          <w:lang w:val="en-US"/>
        </w:rPr>
      </w:pPr>
    </w:p>
    <w:p w14:paraId="1FC2B93C" w14:textId="6B081322" w:rsidR="00853081" w:rsidRPr="00724689" w:rsidRDefault="00853081" w:rsidP="00C1068D">
      <w:pPr>
        <w:spacing w:after="160" w:line="259" w:lineRule="auto"/>
        <w:jc w:val="left"/>
        <w:rPr>
          <w:b/>
          <w:lang w:val="en-US"/>
        </w:rPr>
        <w:sectPr w:rsidR="00853081" w:rsidRPr="00724689" w:rsidSect="00724689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p w14:paraId="6D451AFF" w14:textId="17A6132D" w:rsidR="000B0025" w:rsidRPr="003B0DEA" w:rsidRDefault="000B0025" w:rsidP="000B0025">
      <w:pPr>
        <w:rPr>
          <w:b/>
        </w:rPr>
      </w:pPr>
      <w:r w:rsidRPr="003B0DEA">
        <w:rPr>
          <w:b/>
        </w:rPr>
        <w:lastRenderedPageBreak/>
        <w:t>Algoritmo 3:</w:t>
      </w:r>
    </w:p>
    <w:p w14:paraId="0F298FF7" w14:textId="77777777" w:rsidR="000B0025" w:rsidRPr="00AC6C63" w:rsidRDefault="000B0025" w:rsidP="000B0025">
      <w:pPr>
        <w:rPr>
          <w:lang w:val="en-US"/>
        </w:rPr>
      </w:pPr>
    </w:p>
    <w:p w14:paraId="4884BCC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sum = 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</w:t>
      </w:r>
      <w:proofErr w:type="gramEnd"/>
    </w:p>
    <w:p w14:paraId="274B64DB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&lt;2*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n;i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++)</w:t>
      </w:r>
    </w:p>
    <w:p w14:paraId="1268E660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1;j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*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++)</w:t>
      </w:r>
    </w:p>
    <w:p w14:paraId="5D5AA8EB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1;k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++)</w:t>
      </w:r>
    </w:p>
    <w:p w14:paraId="7A0F3A7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    if (j % 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 xml:space="preserve"> == 1)</w:t>
      </w:r>
    </w:p>
    <w:p w14:paraId="354344DF" w14:textId="49F5E925" w:rsidR="000B0025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        sum+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+;</w:t>
      </w:r>
      <w:proofErr w:type="gramEnd"/>
    </w:p>
    <w:p w14:paraId="79FE1A9D" w14:textId="244FE1A3" w:rsidR="00724689" w:rsidRDefault="00724689" w:rsidP="000B0025">
      <w:pPr>
        <w:rPr>
          <w:rFonts w:ascii="Consolas" w:hAnsi="Consolas" w:cs="Consolas"/>
          <w:sz w:val="20"/>
          <w:szCs w:val="20"/>
          <w:lang w:val="en-US"/>
        </w:rPr>
      </w:pPr>
    </w:p>
    <w:p w14:paraId="278FF392" w14:textId="587FFB35" w:rsidR="00724689" w:rsidRDefault="00724689" w:rsidP="000B0025">
      <w:pPr>
        <w:rPr>
          <w:rFonts w:ascii="Consolas" w:hAnsi="Consolas" w:cs="Consolas"/>
          <w:sz w:val="20"/>
          <w:szCs w:val="20"/>
          <w:lang w:val="en-US"/>
        </w:rPr>
      </w:pPr>
    </w:p>
    <w:p w14:paraId="491D5344" w14:textId="77777777" w:rsidR="00724689" w:rsidRPr="00853081" w:rsidRDefault="00724689" w:rsidP="00724689">
      <w:pPr>
        <w:rPr>
          <w:b/>
          <w:bCs/>
          <w:i/>
          <w:iCs/>
        </w:rPr>
      </w:pPr>
      <w:r w:rsidRPr="00853081">
        <w:rPr>
          <w:b/>
          <w:bCs/>
          <w:i/>
          <w:iCs/>
        </w:rPr>
        <w:t>Análisis de complejidad:</w:t>
      </w:r>
    </w:p>
    <w:p w14:paraId="05102AF4" w14:textId="77777777" w:rsidR="00724689" w:rsidRPr="00853081" w:rsidRDefault="00724689" w:rsidP="00724689"/>
    <w:p w14:paraId="099FABA3" w14:textId="65260AE0" w:rsidR="00724689" w:rsidRDefault="00724689" w:rsidP="00724689">
      <w:pPr>
        <w:pStyle w:val="Prrafodelista"/>
        <w:numPr>
          <w:ilvl w:val="0"/>
          <w:numId w:val="24"/>
        </w:numPr>
      </w:pPr>
      <w:r w:rsidRPr="00853081">
        <w:t xml:space="preserve">Operación Básica: </w:t>
      </w:r>
      <w:r w:rsidR="00E62617" w:rsidRPr="00E62617">
        <w:t>La función fundamental del algoritmo es</w:t>
      </w:r>
      <w:r w:rsidR="00E62617">
        <w:t xml:space="preserve"> la cantidad</w:t>
      </w:r>
      <w:r w:rsidR="00E62617" w:rsidRPr="00E62617">
        <w:t xml:space="preserve"> de veces que se cumple la condición en el rango de iteraciones de los tres bucles.</w:t>
      </w:r>
    </w:p>
    <w:p w14:paraId="7F7C2D5B" w14:textId="5A20F8D4" w:rsidR="00E62617" w:rsidRDefault="00E62617" w:rsidP="00E62617">
      <w:pPr>
        <w:pStyle w:val="Prrafodelista"/>
      </w:pPr>
      <w:r w:rsidRPr="00E6261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B0DEA">
        <w:rPr>
          <w:rFonts w:ascii="Consolas" w:hAnsi="Consolas" w:cs="Consolas"/>
          <w:sz w:val="20"/>
          <w:szCs w:val="20"/>
          <w:lang w:val="en-US"/>
        </w:rPr>
        <w:t xml:space="preserve">j % 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 xml:space="preserve"> == 1</w:t>
      </w:r>
    </w:p>
    <w:p w14:paraId="29676F97" w14:textId="77777777" w:rsidR="00E62617" w:rsidRDefault="00E62617" w:rsidP="00E62617">
      <w:pPr>
        <w:pStyle w:val="Prrafodelista"/>
      </w:pPr>
    </w:p>
    <w:p w14:paraId="4D883979" w14:textId="77777777" w:rsidR="00724689" w:rsidRDefault="00724689" w:rsidP="00724689">
      <w:pPr>
        <w:pStyle w:val="Prrafodelista"/>
        <w:numPr>
          <w:ilvl w:val="0"/>
          <w:numId w:val="24"/>
        </w:numPr>
      </w:pPr>
      <w:r>
        <w:t xml:space="preserve">Número de Operaciones </w:t>
      </w:r>
    </w:p>
    <w:p w14:paraId="7E11A5B4" w14:textId="168E4B22" w:rsidR="00724689" w:rsidRDefault="00724689" w:rsidP="00724689">
      <w:pPr>
        <w:pStyle w:val="Prrafodelista"/>
        <w:numPr>
          <w:ilvl w:val="0"/>
          <w:numId w:val="25"/>
        </w:numPr>
      </w:pPr>
      <w:r>
        <w:t xml:space="preserve">Primer Bucle: </w:t>
      </w:r>
      <w:r w:rsidR="00E62617">
        <w:t>2*n</w:t>
      </w:r>
    </w:p>
    <w:p w14:paraId="060EE6ED" w14:textId="3C606EFD" w:rsidR="00724689" w:rsidRPr="00E62617" w:rsidRDefault="00724689" w:rsidP="00724689">
      <w:pPr>
        <w:pStyle w:val="Prrafodelista"/>
        <w:numPr>
          <w:ilvl w:val="0"/>
          <w:numId w:val="25"/>
        </w:numPr>
        <w:rPr>
          <w:lang w:val="en-US"/>
        </w:rPr>
      </w:pPr>
      <w:r w:rsidRPr="00E62617">
        <w:rPr>
          <w:lang w:val="en-US"/>
        </w:rPr>
        <w:t xml:space="preserve">Segundo </w:t>
      </w:r>
      <w:proofErr w:type="spellStart"/>
      <w:r w:rsidRPr="00E62617">
        <w:rPr>
          <w:lang w:val="en-US"/>
        </w:rPr>
        <w:t>Bucle</w:t>
      </w:r>
      <w:proofErr w:type="spellEnd"/>
      <w:r w:rsidRPr="00E62617">
        <w:rPr>
          <w:lang w:val="en-US"/>
        </w:rPr>
        <w:t xml:space="preserve">: </w:t>
      </w:r>
      <w:proofErr w:type="spellStart"/>
      <w:r w:rsidR="00E62617" w:rsidRPr="00E62617">
        <w:rPr>
          <w:lang w:val="en-US"/>
        </w:rPr>
        <w:t>i</w:t>
      </w:r>
      <w:proofErr w:type="spellEnd"/>
      <w:r w:rsidR="00E62617" w:rsidRPr="00E62617">
        <w:rPr>
          <w:lang w:val="en-US"/>
        </w:rPr>
        <w:t xml:space="preserve"> * </w:t>
      </w:r>
      <w:proofErr w:type="spellStart"/>
      <w:r w:rsidR="00E62617" w:rsidRPr="00E62617">
        <w:rPr>
          <w:lang w:val="en-US"/>
        </w:rPr>
        <w:t>i</w:t>
      </w:r>
      <w:proofErr w:type="spellEnd"/>
      <w:r w:rsidR="00E62617" w:rsidRPr="00E62617">
        <w:rPr>
          <w:lang w:val="en-US"/>
        </w:rPr>
        <w:t xml:space="preserve"> </w:t>
      </w:r>
      <w:r w:rsidR="00E62617">
        <w:rPr>
          <w:lang w:val="en-US"/>
        </w:rPr>
        <w:t xml:space="preserve">= (2*n) </w:t>
      </w:r>
      <w:r w:rsidR="00E62617">
        <w:rPr>
          <w:rFonts w:cs="Calibri"/>
          <w:lang w:val="en-US"/>
        </w:rPr>
        <w:t>^</w:t>
      </w:r>
      <w:r w:rsidR="00E62617">
        <w:rPr>
          <w:lang w:val="en-US"/>
        </w:rPr>
        <w:t>2 - 1</w:t>
      </w:r>
    </w:p>
    <w:p w14:paraId="7EB07150" w14:textId="5A3F603B" w:rsidR="00724689" w:rsidRPr="00E62617" w:rsidRDefault="00724689" w:rsidP="00724689">
      <w:pPr>
        <w:pStyle w:val="Prrafodelista"/>
        <w:numPr>
          <w:ilvl w:val="0"/>
          <w:numId w:val="25"/>
        </w:numPr>
        <w:rPr>
          <w:lang w:val="en-US"/>
        </w:rPr>
      </w:pPr>
      <w:proofErr w:type="spellStart"/>
      <w:r w:rsidRPr="00E62617">
        <w:rPr>
          <w:lang w:val="en-US"/>
        </w:rPr>
        <w:t>Tercer</w:t>
      </w:r>
      <w:proofErr w:type="spellEnd"/>
      <w:r w:rsidRPr="00E62617">
        <w:rPr>
          <w:lang w:val="en-US"/>
        </w:rPr>
        <w:t xml:space="preserve"> </w:t>
      </w:r>
      <w:proofErr w:type="spellStart"/>
      <w:r w:rsidRPr="00E62617">
        <w:rPr>
          <w:lang w:val="en-US"/>
        </w:rPr>
        <w:t>Bucle</w:t>
      </w:r>
      <w:proofErr w:type="spellEnd"/>
      <w:r w:rsidRPr="00E62617">
        <w:rPr>
          <w:lang w:val="en-US"/>
        </w:rPr>
        <w:t>:</w:t>
      </w:r>
      <w:r w:rsidR="00E62617">
        <w:rPr>
          <w:lang w:val="en-US"/>
        </w:rPr>
        <w:t xml:space="preserve"> </w:t>
      </w:r>
      <w:r w:rsidR="005318B9" w:rsidRPr="005318B9">
        <w:t>2</w:t>
      </w:r>
      <w:r w:rsidR="005318B9">
        <w:t>*</w:t>
      </w:r>
      <w:r w:rsidR="005318B9" w:rsidRPr="005318B9">
        <w:t>n * (1^2 - 1) * 1 + (2^2 - 1) * 2 + (3^2 - 1) * 3 + ... + ((2n-</w:t>
      </w:r>
      <w:proofErr w:type="gramStart"/>
      <w:r w:rsidR="005318B9" w:rsidRPr="005318B9">
        <w:t>1)^</w:t>
      </w:r>
      <w:proofErr w:type="gramEnd"/>
      <w:r w:rsidR="005318B9" w:rsidRPr="005318B9">
        <w:t>2 - 1) * (2n-1)</w:t>
      </w:r>
    </w:p>
    <w:p w14:paraId="51F80A6A" w14:textId="77777777" w:rsidR="00724689" w:rsidRDefault="00724689" w:rsidP="00724689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Orden de </w:t>
      </w:r>
      <w:proofErr w:type="spellStart"/>
      <w:r>
        <w:rPr>
          <w:lang w:val="en-US"/>
        </w:rPr>
        <w:t>Crecimiento</w:t>
      </w:r>
      <w:proofErr w:type="spellEnd"/>
      <w:r>
        <w:rPr>
          <w:lang w:val="en-US"/>
        </w:rPr>
        <w:t xml:space="preserve"> </w:t>
      </w:r>
    </w:p>
    <w:p w14:paraId="2A7483EB" w14:textId="3D15ADFB" w:rsidR="00724689" w:rsidRPr="00724689" w:rsidRDefault="00724689" w:rsidP="00724689">
      <w:pPr>
        <w:rPr>
          <w:lang w:val="es-GT"/>
        </w:rPr>
        <w:sectPr w:rsidR="00724689" w:rsidRPr="00724689" w:rsidSect="00853081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>
        <w:rPr>
          <w:lang w:val="es-GT"/>
        </w:rPr>
        <w:tab/>
        <w:t>O</w:t>
      </w:r>
      <w:r>
        <w:rPr>
          <w:lang w:val="en-US"/>
        </w:rPr>
        <w:t>(</w:t>
      </w:r>
      <w:r w:rsidR="00E62617">
        <w:rPr>
          <w:lang w:val="en-US"/>
        </w:rPr>
        <w:t>n</w:t>
      </w:r>
      <w:r w:rsidR="00E62617">
        <w:rPr>
          <w:rFonts w:cs="Calibri"/>
          <w:lang w:val="en-US"/>
        </w:rPr>
        <w:t>^</w:t>
      </w:r>
      <w:r w:rsidR="00E62617">
        <w:rPr>
          <w:lang w:val="en-US"/>
        </w:rPr>
        <w:t>4)</w:t>
      </w:r>
    </w:p>
    <w:p w14:paraId="52F59939" w14:textId="77777777" w:rsidR="00724689" w:rsidRPr="00237D5A" w:rsidRDefault="00724689" w:rsidP="00724689">
      <w:pPr>
        <w:rPr>
          <w:lang w:val="es-GT"/>
        </w:rPr>
      </w:pPr>
    </w:p>
    <w:p w14:paraId="33040B28" w14:textId="72AF9355" w:rsidR="00724689" w:rsidRDefault="00724689" w:rsidP="00724689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676205">
        <w:rPr>
          <w:lang w:val="en-US"/>
        </w:rPr>
        <w:t>Costo</w:t>
      </w:r>
      <w:proofErr w:type="spellEnd"/>
      <w:r w:rsidRPr="00676205">
        <w:rPr>
          <w:lang w:val="en-US"/>
        </w:rPr>
        <w:t xml:space="preserve"> de </w:t>
      </w:r>
      <w:proofErr w:type="spellStart"/>
      <w:r w:rsidRPr="00676205">
        <w:rPr>
          <w:lang w:val="en-US"/>
        </w:rPr>
        <w:t>ejecución</w:t>
      </w:r>
      <w:proofErr w:type="spellEnd"/>
      <w:r w:rsidRPr="00676205">
        <w:rPr>
          <w:lang w:val="en-US"/>
        </w:rPr>
        <w:t>:</w:t>
      </w:r>
    </w:p>
    <w:p w14:paraId="50B4831F" w14:textId="33484CE5" w:rsidR="005318B9" w:rsidRPr="005318B9" w:rsidRDefault="005318B9" w:rsidP="005318B9">
      <w:pPr>
        <w:pStyle w:val="Prrafodelista"/>
      </w:pPr>
      <w:r>
        <w:rPr>
          <w:lang w:val="en-US"/>
        </w:rPr>
        <w:t>T(n)=</w:t>
      </w:r>
      <w:r w:rsidRPr="005318B9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318B9">
        <w:t>(4n^3 - 3n^2 - 4n + 3) / 3</w:t>
      </w:r>
      <w:r>
        <w:t xml:space="preserve">  =&gt; </w:t>
      </w:r>
      <w:r w:rsidRPr="005318B9">
        <w:t>O(n^3).</w:t>
      </w:r>
    </w:p>
    <w:p w14:paraId="54B40FB3" w14:textId="3817284F" w:rsidR="005318B9" w:rsidRDefault="005318B9" w:rsidP="005318B9">
      <w:pPr>
        <w:pStyle w:val="Prrafodelista"/>
        <w:rPr>
          <w:lang w:val="en-US"/>
        </w:rPr>
      </w:pPr>
    </w:p>
    <w:p w14:paraId="3D1B69AD" w14:textId="3C87D63E" w:rsidR="00D5194D" w:rsidRDefault="00D5194D" w:rsidP="000B0025">
      <w:pPr>
        <w:rPr>
          <w:lang w:val="en-US"/>
        </w:rPr>
      </w:pPr>
      <w:r>
        <w:rPr>
          <w:lang w:val="en-US"/>
        </w:rPr>
        <w:br w:type="column"/>
      </w:r>
    </w:p>
    <w:p w14:paraId="4232E6C9" w14:textId="77777777" w:rsidR="00D5194D" w:rsidRPr="00853081" w:rsidRDefault="00D5194D" w:rsidP="000B0025">
      <w:pPr>
        <w:rPr>
          <w:b/>
          <w:lang w:val="en-US"/>
        </w:rPr>
      </w:pPr>
    </w:p>
    <w:p w14:paraId="0C0DC36E" w14:textId="50F08FBC" w:rsidR="000B0025" w:rsidRPr="00853081" w:rsidRDefault="000B0025" w:rsidP="000B0025">
      <w:pPr>
        <w:rPr>
          <w:b/>
          <w:lang w:val="en-US"/>
        </w:rPr>
      </w:pPr>
      <w:proofErr w:type="spellStart"/>
      <w:r w:rsidRPr="00853081">
        <w:rPr>
          <w:b/>
          <w:lang w:val="en-US"/>
        </w:rPr>
        <w:t>Algoritmo</w:t>
      </w:r>
      <w:proofErr w:type="spellEnd"/>
      <w:r w:rsidRPr="00853081">
        <w:rPr>
          <w:b/>
          <w:lang w:val="en-US"/>
        </w:rPr>
        <w:t xml:space="preserve"> 4:</w:t>
      </w:r>
    </w:p>
    <w:p w14:paraId="070EF98E" w14:textId="77777777" w:rsidR="000B0025" w:rsidRPr="00AC6C63" w:rsidRDefault="000B0025" w:rsidP="000B0025">
      <w:pPr>
        <w:rPr>
          <w:lang w:val="en-US"/>
        </w:rPr>
      </w:pPr>
    </w:p>
    <w:p w14:paraId="64885E9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f(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int n) {</w:t>
      </w:r>
    </w:p>
    <w:p w14:paraId="5EA2259E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if (n&lt;=1)</w:t>
      </w:r>
    </w:p>
    <w:p w14:paraId="0D89F8E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return 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</w:t>
      </w:r>
      <w:proofErr w:type="gramEnd"/>
    </w:p>
    <w:p w14:paraId="011EECAC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else</w:t>
      </w:r>
    </w:p>
    <w:p w14:paraId="1A6A36C9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return n*f(n/2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);</w:t>
      </w:r>
      <w:proofErr w:type="gramEnd"/>
    </w:p>
    <w:p w14:paraId="77C48E9D" w14:textId="77777777" w:rsidR="000B0025" w:rsidRPr="00853081" w:rsidRDefault="000B0025" w:rsidP="000B0025">
      <w:pPr>
        <w:rPr>
          <w:rFonts w:ascii="Consolas" w:hAnsi="Consolas" w:cs="Consolas"/>
          <w:sz w:val="22"/>
          <w:szCs w:val="22"/>
          <w:lang w:val="en-US"/>
        </w:rPr>
      </w:pPr>
      <w:r w:rsidRPr="00853081">
        <w:rPr>
          <w:rFonts w:ascii="Consolas" w:hAnsi="Consolas" w:cs="Consolas"/>
          <w:sz w:val="22"/>
          <w:szCs w:val="22"/>
          <w:lang w:val="en-US"/>
        </w:rPr>
        <w:t>}</w:t>
      </w:r>
    </w:p>
    <w:bookmarkEnd w:id="1"/>
    <w:p w14:paraId="1F11AF73" w14:textId="77777777" w:rsidR="00D5194D" w:rsidRDefault="00D5194D" w:rsidP="000B0025">
      <w:pPr>
        <w:spacing w:after="160" w:line="259" w:lineRule="auto"/>
        <w:jc w:val="left"/>
        <w:rPr>
          <w:lang w:val="en-US"/>
        </w:rPr>
      </w:pPr>
    </w:p>
    <w:p w14:paraId="6B3AE123" w14:textId="77777777" w:rsidR="005318B9" w:rsidRDefault="005318B9" w:rsidP="000B0025">
      <w:pPr>
        <w:spacing w:after="160" w:line="259" w:lineRule="auto"/>
        <w:jc w:val="left"/>
        <w:rPr>
          <w:lang w:val="en-US"/>
        </w:rPr>
      </w:pPr>
    </w:p>
    <w:p w14:paraId="4CDBDE05" w14:textId="77777777" w:rsidR="005318B9" w:rsidRPr="00853081" w:rsidRDefault="005318B9" w:rsidP="005318B9">
      <w:pPr>
        <w:rPr>
          <w:b/>
          <w:bCs/>
          <w:i/>
          <w:iCs/>
        </w:rPr>
      </w:pPr>
      <w:r w:rsidRPr="00853081">
        <w:rPr>
          <w:b/>
          <w:bCs/>
          <w:i/>
          <w:iCs/>
        </w:rPr>
        <w:t>Análisis de complejidad:</w:t>
      </w:r>
    </w:p>
    <w:p w14:paraId="29E14BA5" w14:textId="77777777" w:rsidR="005318B9" w:rsidRPr="00853081" w:rsidRDefault="005318B9" w:rsidP="005318B9"/>
    <w:p w14:paraId="6495B6C8" w14:textId="58F8996E" w:rsidR="005318B9" w:rsidRDefault="005318B9" w:rsidP="005318B9">
      <w:pPr>
        <w:pStyle w:val="Prrafodelista"/>
        <w:numPr>
          <w:ilvl w:val="0"/>
          <w:numId w:val="26"/>
        </w:numPr>
      </w:pPr>
      <w:r w:rsidRPr="00853081">
        <w:t xml:space="preserve">Operación Básica: </w:t>
      </w:r>
      <w:r w:rsidRPr="005318B9">
        <w:t>La operación básica en este algoritmo es una multiplicación entre dos números en cada llamada recursiva de la función f</w:t>
      </w:r>
      <w:r>
        <w:t>.</w:t>
      </w:r>
    </w:p>
    <w:p w14:paraId="5422E867" w14:textId="77777777" w:rsidR="005318B9" w:rsidRDefault="005318B9" w:rsidP="005318B9">
      <w:pPr>
        <w:pStyle w:val="Prrafodelista"/>
      </w:pPr>
    </w:p>
    <w:p w14:paraId="1F5C79E5" w14:textId="77777777" w:rsidR="005318B9" w:rsidRDefault="005318B9" w:rsidP="005318B9">
      <w:pPr>
        <w:pStyle w:val="Prrafodelista"/>
        <w:numPr>
          <w:ilvl w:val="0"/>
          <w:numId w:val="26"/>
        </w:numPr>
      </w:pPr>
      <w:r>
        <w:t xml:space="preserve">Número de Operaciones </w:t>
      </w:r>
    </w:p>
    <w:p w14:paraId="71DB51E2" w14:textId="7BABC191" w:rsidR="005318B9" w:rsidRPr="00C1068D" w:rsidRDefault="00C1068D" w:rsidP="005318B9">
      <w:pPr>
        <w:pStyle w:val="Prrafodelista"/>
        <w:numPr>
          <w:ilvl w:val="0"/>
          <w:numId w:val="25"/>
        </w:numPr>
        <w:rPr>
          <w:lang w:val="es-GT"/>
        </w:rPr>
      </w:pPr>
      <w:r>
        <w:t xml:space="preserve">F = </w:t>
      </w:r>
      <w:r w:rsidRPr="00C1068D">
        <w:t>n/2</w:t>
      </w:r>
      <w:r>
        <w:t xml:space="preserve"> en cada llamada</w:t>
      </w:r>
    </w:p>
    <w:p w14:paraId="072DE020" w14:textId="16C1460F" w:rsidR="00C1068D" w:rsidRDefault="00C1068D" w:rsidP="00C1068D">
      <w:pPr>
        <w:pStyle w:val="Prrafodelista"/>
        <w:ind w:left="1440"/>
      </w:pPr>
      <w:r w:rsidRPr="00C1068D">
        <w:t>(log2(n) * (log2(n) + 1)) / 2</w:t>
      </w:r>
    </w:p>
    <w:p w14:paraId="6DC29B79" w14:textId="77777777" w:rsidR="00C1068D" w:rsidRPr="00C1068D" w:rsidRDefault="00C1068D" w:rsidP="00C1068D">
      <w:pPr>
        <w:pStyle w:val="Prrafodelista"/>
        <w:ind w:left="1440"/>
        <w:rPr>
          <w:lang w:val="es-GT"/>
        </w:rPr>
      </w:pPr>
    </w:p>
    <w:p w14:paraId="05E12CBD" w14:textId="77777777" w:rsidR="005318B9" w:rsidRDefault="005318B9" w:rsidP="005318B9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Orden de </w:t>
      </w:r>
      <w:proofErr w:type="spellStart"/>
      <w:r>
        <w:rPr>
          <w:lang w:val="en-US"/>
        </w:rPr>
        <w:t>Crecimiento</w:t>
      </w:r>
      <w:proofErr w:type="spellEnd"/>
      <w:r>
        <w:rPr>
          <w:lang w:val="en-US"/>
        </w:rPr>
        <w:t xml:space="preserve"> </w:t>
      </w:r>
    </w:p>
    <w:p w14:paraId="3D4D5F99" w14:textId="1044EAB3" w:rsidR="005318B9" w:rsidRDefault="005318B9" w:rsidP="005318B9">
      <w:r>
        <w:rPr>
          <w:lang w:val="es-GT"/>
        </w:rPr>
        <w:tab/>
      </w:r>
      <w:r w:rsidRPr="005318B9">
        <w:t>O(log2(n)^2)</w:t>
      </w:r>
    </w:p>
    <w:p w14:paraId="3EEC9FF5" w14:textId="77777777" w:rsidR="00C1068D" w:rsidRPr="00237D5A" w:rsidRDefault="00C1068D" w:rsidP="005318B9">
      <w:pPr>
        <w:rPr>
          <w:lang w:val="es-GT"/>
        </w:rPr>
      </w:pPr>
    </w:p>
    <w:p w14:paraId="5C593B49" w14:textId="3B5EA2F3" w:rsidR="005318B9" w:rsidRDefault="005318B9" w:rsidP="005318B9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 w:rsidRPr="00676205">
        <w:rPr>
          <w:lang w:val="en-US"/>
        </w:rPr>
        <w:t>Costo</w:t>
      </w:r>
      <w:proofErr w:type="spellEnd"/>
      <w:r w:rsidRPr="00676205">
        <w:rPr>
          <w:lang w:val="en-US"/>
        </w:rPr>
        <w:t xml:space="preserve"> de </w:t>
      </w:r>
      <w:proofErr w:type="spellStart"/>
      <w:r w:rsidRPr="00676205">
        <w:rPr>
          <w:lang w:val="en-US"/>
        </w:rPr>
        <w:t>ejecución</w:t>
      </w:r>
      <w:proofErr w:type="spellEnd"/>
      <w:r w:rsidRPr="00676205">
        <w:rPr>
          <w:lang w:val="en-US"/>
        </w:rPr>
        <w:t>:</w:t>
      </w:r>
    </w:p>
    <w:p w14:paraId="3E322005" w14:textId="37DF9D2C" w:rsidR="005318B9" w:rsidRPr="005318B9" w:rsidRDefault="005318B9" w:rsidP="00C1068D">
      <w:pPr>
        <w:ind w:firstLine="709"/>
        <w:rPr>
          <w:lang w:val="es-GT"/>
        </w:rPr>
        <w:sectPr w:rsidR="005318B9" w:rsidRPr="005318B9" w:rsidSect="00853081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 w:rsidRPr="005318B9">
        <w:rPr>
          <w:lang w:val="en-US"/>
        </w:rPr>
        <w:t xml:space="preserve">T(n) = T(n/2) + </w:t>
      </w:r>
      <w:proofErr w:type="gramStart"/>
      <w:r w:rsidRPr="005318B9">
        <w:rPr>
          <w:lang w:val="en-US"/>
        </w:rPr>
        <w:t>O(</w:t>
      </w:r>
      <w:proofErr w:type="gramEnd"/>
      <w:r w:rsidRPr="005318B9">
        <w:rPr>
          <w:lang w:val="en-US"/>
        </w:rPr>
        <w:t>1) = O(log n/2) + O(1) = O(log n)</w:t>
      </w:r>
    </w:p>
    <w:p w14:paraId="4965577C" w14:textId="62E67562" w:rsidR="00D5194D" w:rsidRPr="005318B9" w:rsidRDefault="00D5194D" w:rsidP="000B0025">
      <w:pPr>
        <w:spacing w:after="160" w:line="259" w:lineRule="auto"/>
        <w:jc w:val="left"/>
        <w:rPr>
          <w:lang w:val="es-GT"/>
        </w:rPr>
        <w:sectPr w:rsidR="00D5194D" w:rsidRPr="005318B9" w:rsidSect="00D5194D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End w:id="0"/>
    <w:p w14:paraId="2B8939EA" w14:textId="0FA96EF1" w:rsidR="00472B27" w:rsidRPr="00795F8B" w:rsidRDefault="00472B27" w:rsidP="00C1068D">
      <w:pPr>
        <w:rPr>
          <w:rFonts w:cs="UnitOT-Light"/>
          <w:szCs w:val="22"/>
        </w:rPr>
      </w:pPr>
    </w:p>
    <w:sectPr w:rsidR="00472B27" w:rsidRPr="00795F8B" w:rsidSect="00D5194D">
      <w:type w:val="continuous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CD12" w14:textId="77777777" w:rsidR="006B2E6E" w:rsidRDefault="006B2E6E" w:rsidP="00C50246">
      <w:pPr>
        <w:spacing w:line="240" w:lineRule="auto"/>
      </w:pPr>
      <w:r>
        <w:separator/>
      </w:r>
    </w:p>
  </w:endnote>
  <w:endnote w:type="continuationSeparator" w:id="0">
    <w:p w14:paraId="5FEDC745" w14:textId="77777777" w:rsidR="006B2E6E" w:rsidRDefault="006B2E6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39FD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B8939FF" wp14:editId="2B893A00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893A03" w14:textId="1CDDCC6F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5505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939FF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2B893A03" w14:textId="1CDDCC6F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5505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B893A01" wp14:editId="2B893A0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893A04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93A0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B893A04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B8939FE" w14:textId="0F508A11" w:rsidR="0041334B" w:rsidRPr="00656B43" w:rsidRDefault="00086720" w:rsidP="00B96994">
    <w:pPr>
      <w:pStyle w:val="PiedepginaSecciones"/>
      <w:rPr>
        <w:color w:val="777777"/>
      </w:rPr>
    </w:pPr>
    <w:r>
      <w:t>Tema</w:t>
    </w:r>
    <w:r w:rsidR="00D5194D">
      <w:t xml:space="preserve"> 3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78BB" w14:textId="77777777" w:rsidR="006B2E6E" w:rsidRDefault="006B2E6E" w:rsidP="00C50246">
      <w:pPr>
        <w:spacing w:line="240" w:lineRule="auto"/>
      </w:pPr>
      <w:r>
        <w:separator/>
      </w:r>
    </w:p>
  </w:footnote>
  <w:footnote w:type="continuationSeparator" w:id="0">
    <w:p w14:paraId="1FE6733B" w14:textId="77777777" w:rsidR="006B2E6E" w:rsidRDefault="006B2E6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B8939F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B8939F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B8939F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2B8939F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B8939F7" w14:textId="77777777" w:rsidTr="001924C8">
      <w:trPr>
        <w:trHeight w:val="342"/>
      </w:trPr>
      <w:tc>
        <w:tcPr>
          <w:tcW w:w="2552" w:type="dxa"/>
          <w:vMerge w:val="restart"/>
        </w:tcPr>
        <w:p w14:paraId="2B8939F4" w14:textId="1D395799" w:rsidR="00A90972" w:rsidRPr="00472B27" w:rsidRDefault="00D5194D" w:rsidP="00C65063">
          <w:pPr>
            <w:pStyle w:val="Textocajaactividades"/>
          </w:pPr>
          <w:r>
            <w:t>Algoritmia y Complejidad</w:t>
          </w:r>
        </w:p>
      </w:tc>
      <w:tc>
        <w:tcPr>
          <w:tcW w:w="3827" w:type="dxa"/>
        </w:tcPr>
        <w:p w14:paraId="2B8939F5" w14:textId="67A7E8F4" w:rsidR="00A90972" w:rsidRPr="00C1068D" w:rsidRDefault="00A90972" w:rsidP="00A90972">
          <w:pPr>
            <w:pStyle w:val="Encabezado"/>
            <w:rPr>
              <w:sz w:val="22"/>
              <w:szCs w:val="22"/>
              <w:lang w:val="es-GT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C1068D">
            <w:rPr>
              <w:sz w:val="22"/>
              <w:szCs w:val="22"/>
            </w:rPr>
            <w:t xml:space="preserve"> Alemán Carrera </w:t>
          </w:r>
        </w:p>
      </w:tc>
      <w:tc>
        <w:tcPr>
          <w:tcW w:w="1831" w:type="dxa"/>
          <w:vMerge w:val="restart"/>
        </w:tcPr>
        <w:p w14:paraId="2B8939F6" w14:textId="089741C1" w:rsidR="00A90972" w:rsidRPr="00472B27" w:rsidRDefault="00C1068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21/02/2023</w:t>
          </w:r>
        </w:p>
      </w:tc>
    </w:tr>
    <w:tr w:rsidR="00A90972" w14:paraId="2B8939FB" w14:textId="77777777" w:rsidTr="001924C8">
      <w:trPr>
        <w:trHeight w:val="342"/>
      </w:trPr>
      <w:tc>
        <w:tcPr>
          <w:tcW w:w="2552" w:type="dxa"/>
          <w:vMerge/>
        </w:tcPr>
        <w:p w14:paraId="2B8939F8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2B8939F9" w14:textId="30E45831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C1068D">
            <w:rPr>
              <w:sz w:val="22"/>
              <w:szCs w:val="22"/>
            </w:rPr>
            <w:t xml:space="preserve"> Keren Jeanneth</w:t>
          </w:r>
        </w:p>
      </w:tc>
      <w:tc>
        <w:tcPr>
          <w:tcW w:w="1831" w:type="dxa"/>
          <w:vMerge/>
        </w:tcPr>
        <w:p w14:paraId="2B8939FA" w14:textId="77777777" w:rsidR="00A90972" w:rsidRDefault="00A90972" w:rsidP="00A90972">
          <w:pPr>
            <w:pStyle w:val="Encabezado"/>
          </w:pPr>
        </w:p>
      </w:tc>
    </w:tr>
  </w:tbl>
  <w:p w14:paraId="2B8939FC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2B5"/>
    <w:multiLevelType w:val="hybridMultilevel"/>
    <w:tmpl w:val="63C01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295041F"/>
    <w:multiLevelType w:val="hybridMultilevel"/>
    <w:tmpl w:val="7E34F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5B616F8D"/>
    <w:multiLevelType w:val="hybridMultilevel"/>
    <w:tmpl w:val="63C0128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26110487">
    <w:abstractNumId w:val="1"/>
  </w:num>
  <w:num w:numId="2" w16cid:durableId="1664776080">
    <w:abstractNumId w:val="14"/>
  </w:num>
  <w:num w:numId="3" w16cid:durableId="165750750">
    <w:abstractNumId w:val="24"/>
  </w:num>
  <w:num w:numId="4" w16cid:durableId="1623732155">
    <w:abstractNumId w:val="15"/>
  </w:num>
  <w:num w:numId="5" w16cid:durableId="1747609038">
    <w:abstractNumId w:val="8"/>
  </w:num>
  <w:num w:numId="6" w16cid:durableId="1173447326">
    <w:abstractNumId w:val="4"/>
  </w:num>
  <w:num w:numId="7" w16cid:durableId="1783916942">
    <w:abstractNumId w:val="20"/>
  </w:num>
  <w:num w:numId="8" w16cid:durableId="1580215542">
    <w:abstractNumId w:val="7"/>
  </w:num>
  <w:num w:numId="9" w16cid:durableId="2118136913">
    <w:abstractNumId w:val="22"/>
  </w:num>
  <w:num w:numId="10" w16cid:durableId="1238981951">
    <w:abstractNumId w:val="2"/>
  </w:num>
  <w:num w:numId="11" w16cid:durableId="1370570444">
    <w:abstractNumId w:val="25"/>
  </w:num>
  <w:num w:numId="12" w16cid:durableId="904687642">
    <w:abstractNumId w:val="3"/>
  </w:num>
  <w:num w:numId="13" w16cid:durableId="2078626722">
    <w:abstractNumId w:val="11"/>
  </w:num>
  <w:num w:numId="14" w16cid:durableId="549729511">
    <w:abstractNumId w:val="13"/>
  </w:num>
  <w:num w:numId="15" w16cid:durableId="1414744710">
    <w:abstractNumId w:val="21"/>
  </w:num>
  <w:num w:numId="16" w16cid:durableId="1700625213">
    <w:abstractNumId w:val="18"/>
  </w:num>
  <w:num w:numId="17" w16cid:durableId="393045409">
    <w:abstractNumId w:val="12"/>
  </w:num>
  <w:num w:numId="18" w16cid:durableId="423108093">
    <w:abstractNumId w:val="23"/>
  </w:num>
  <w:num w:numId="19" w16cid:durableId="1217164501">
    <w:abstractNumId w:val="5"/>
  </w:num>
  <w:num w:numId="20" w16cid:durableId="248346882">
    <w:abstractNumId w:val="10"/>
  </w:num>
  <w:num w:numId="21" w16cid:durableId="1095789572">
    <w:abstractNumId w:val="17"/>
  </w:num>
  <w:num w:numId="22" w16cid:durableId="356664644">
    <w:abstractNumId w:val="9"/>
  </w:num>
  <w:num w:numId="23" w16cid:durableId="1835879407">
    <w:abstractNumId w:val="6"/>
  </w:num>
  <w:num w:numId="24" w16cid:durableId="1214195345">
    <w:abstractNumId w:val="19"/>
  </w:num>
  <w:num w:numId="25" w16cid:durableId="211238256">
    <w:abstractNumId w:val="16"/>
  </w:num>
  <w:num w:numId="26" w16cid:durableId="4275115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0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7D5A"/>
    <w:rsid w:val="00244B66"/>
    <w:rsid w:val="0024674E"/>
    <w:rsid w:val="00250A71"/>
    <w:rsid w:val="00253DA9"/>
    <w:rsid w:val="00260B21"/>
    <w:rsid w:val="002619F8"/>
    <w:rsid w:val="00265403"/>
    <w:rsid w:val="00266E57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18B9"/>
    <w:rsid w:val="005326C2"/>
    <w:rsid w:val="005366C0"/>
    <w:rsid w:val="005463ED"/>
    <w:rsid w:val="00551A69"/>
    <w:rsid w:val="00555058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76205"/>
    <w:rsid w:val="006825B0"/>
    <w:rsid w:val="006A210E"/>
    <w:rsid w:val="006B2E6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24689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3081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068D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194D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1D5E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617"/>
    <w:rsid w:val="00E62BDA"/>
    <w:rsid w:val="00E63F97"/>
    <w:rsid w:val="00E65011"/>
    <w:rsid w:val="00E7167D"/>
    <w:rsid w:val="00E745AB"/>
    <w:rsid w:val="00E756B2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8939D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025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0B0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a.delgado\AppData\Roaming\Microsoft\Plantilla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7" ma:contentTypeDescription="Crear nuevo documento." ma:contentTypeScope="" ma:versionID="f1f86439aaee4bdb0437fb84a72548f7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b454f953615adfd39e72f9f86de11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2.xml><?xml version="1.0" encoding="utf-8"?>
<ds:datastoreItem xmlns:ds="http://schemas.openxmlformats.org/officeDocument/2006/customXml" ds:itemID="{154A7BCA-A389-4FD9-AA91-4D6A464E79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3832C0-7CF5-496C-B3BC-B427CFB1A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PlantillaUNIR.dotm</Template>
  <TotalTime>4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keren jeanneth aleman carrera</cp:lastModifiedBy>
  <cp:revision>2</cp:revision>
  <cp:lastPrinted>2017-09-08T09:41:00Z</cp:lastPrinted>
  <dcterms:created xsi:type="dcterms:W3CDTF">2023-02-22T03:56:00Z</dcterms:created>
  <dcterms:modified xsi:type="dcterms:W3CDTF">2023-02-22T03:56:00Z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288400</vt:r8>
  </property>
  <property fmtid="{D5CDD505-2E9C-101B-9397-08002B2CF9AE}" pid="4" name="MediaServiceImageTags">
    <vt:lpwstr/>
  </property>
</Properties>
</file>